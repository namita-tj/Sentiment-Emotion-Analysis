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CDA59" w14:textId="6001EAAC" w:rsidR="00535F87" w:rsidRDefault="0036697C" w:rsidP="00262B0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4EE8AFA2" wp14:editId="526A3DDC">
                <wp:simplePos x="0" y="0"/>
                <wp:positionH relativeFrom="page">
                  <wp:align>left</wp:align>
                </wp:positionH>
                <wp:positionV relativeFrom="paragraph">
                  <wp:posOffset>-335280</wp:posOffset>
                </wp:positionV>
                <wp:extent cx="775716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7093" id="Rectangle 3" o:spid="_x0000_s1026" alt="&quot;&quot;" style="position:absolute;margin-left:0;margin-top:-26.4pt;width:610.8pt;height:11in;z-index:-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510"/>
        <w:gridCol w:w="7200"/>
      </w:tblGrid>
      <w:tr w:rsidR="0036697C" w:rsidRPr="00320ECB" w14:paraId="0514B3F0" w14:textId="77777777" w:rsidTr="0036697C">
        <w:trPr>
          <w:trHeight w:val="105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17DD2" w14:textId="2FE80300" w:rsidR="0036697C" w:rsidRPr="00173B36" w:rsidRDefault="00CC3CEC" w:rsidP="00C657AC">
            <w:pPr>
              <w:pStyle w:val="Title"/>
              <w:rPr>
                <w:noProof/>
              </w:rPr>
            </w:pPr>
            <w:r>
              <w:t>NAMITA Tj</w:t>
            </w:r>
          </w:p>
        </w:tc>
      </w:tr>
      <w:tr w:rsidR="0036697C" w:rsidRPr="00320ECB" w14:paraId="2DDA9838" w14:textId="77777777" w:rsidTr="0036697C">
        <w:trPr>
          <w:trHeight w:val="64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7BF14" w14:textId="625A48C2" w:rsidR="00E72A6A" w:rsidRDefault="00E72A6A" w:rsidP="00E72A6A">
            <w:pPr>
              <w:spacing w:after="120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B9B6434" wp14:editId="182D943C">
                      <wp:extent cx="6130925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E8FDB0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5B97C8" w14:textId="581C7959" w:rsidR="00E72A6A" w:rsidRPr="00173B36" w:rsidRDefault="00E72A6A" w:rsidP="00DC20E5">
            <w:pPr>
              <w:pStyle w:val="Subtitle"/>
            </w:pPr>
          </w:p>
        </w:tc>
      </w:tr>
      <w:tr w:rsidR="0036697C" w:rsidRPr="00320ECB" w14:paraId="7BC69CAB" w14:textId="77777777" w:rsidTr="0036697C">
        <w:trPr>
          <w:trHeight w:val="2313"/>
          <w:jc w:val="center"/>
        </w:trPr>
        <w:tc>
          <w:tcPr>
            <w:tcW w:w="3510" w:type="dxa"/>
            <w:shd w:val="clear" w:color="auto" w:fill="auto"/>
          </w:tcPr>
          <w:p w14:paraId="360E578A" w14:textId="77777777" w:rsidR="0036697C" w:rsidRPr="00173B36" w:rsidRDefault="00000000" w:rsidP="00C657AC">
            <w:pPr>
              <w:pStyle w:val="Heading1"/>
            </w:pPr>
            <w:sdt>
              <w:sdtPr>
                <w:id w:val="1272060749"/>
                <w:placeholder>
                  <w:docPart w:val="5F6E6AC7F86D431EB07F1831502B0E4E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CONTACT</w:t>
                </w:r>
              </w:sdtContent>
            </w:sdt>
          </w:p>
          <w:p w14:paraId="5F410FA4" w14:textId="77777777" w:rsidR="00E72A6A" w:rsidRDefault="0036697C" w:rsidP="00E72A6A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4A46581" wp14:editId="51D6C494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244AE5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E01DD7E" w14:textId="7A204C52" w:rsidR="0036697C" w:rsidRPr="00E216D4" w:rsidRDefault="00CC3CEC" w:rsidP="0036697C">
            <w:pPr>
              <w:pStyle w:val="Heading2"/>
            </w:pPr>
            <w:r>
              <w:t>+91 98841 08120</w:t>
            </w:r>
          </w:p>
          <w:p w14:paraId="089B1F97" w14:textId="598B941F" w:rsidR="0036697C" w:rsidRPr="00E216D4" w:rsidRDefault="00CC3CEC" w:rsidP="0036697C">
            <w:pPr>
              <w:pStyle w:val="Heading2"/>
            </w:pPr>
            <w:r>
              <w:t>namita.tj@gmail.com</w:t>
            </w:r>
          </w:p>
          <w:p w14:paraId="10EA5847" w14:textId="77777777" w:rsidR="0036697C" w:rsidRDefault="00CF681A" w:rsidP="0036697C">
            <w:pPr>
              <w:pStyle w:val="Heading2"/>
            </w:pPr>
            <w:r>
              <w:t>Chennai, India</w:t>
            </w:r>
          </w:p>
          <w:p w14:paraId="5AA9D04D" w14:textId="77777777" w:rsidR="00AF7795" w:rsidRPr="00AF7795" w:rsidRDefault="00AF7795" w:rsidP="00AF7795"/>
          <w:p w14:paraId="42179E26" w14:textId="14BC8A1A" w:rsidR="00AF7795" w:rsidRPr="00AF7795" w:rsidRDefault="00AF7795" w:rsidP="00AF7795"/>
        </w:tc>
        <w:tc>
          <w:tcPr>
            <w:tcW w:w="7200" w:type="dxa"/>
            <w:shd w:val="clear" w:color="auto" w:fill="auto"/>
          </w:tcPr>
          <w:p w14:paraId="1F1AFDC9" w14:textId="77777777" w:rsidR="0036697C" w:rsidRPr="00173B36" w:rsidRDefault="00000000" w:rsidP="00C657AC">
            <w:pPr>
              <w:pStyle w:val="Heading1"/>
            </w:pPr>
            <w:sdt>
              <w:sdtPr>
                <w:id w:val="-447008296"/>
                <w:placeholder>
                  <w:docPart w:val="62FB071EEC454CE6A05578023B448F89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PROFILE</w:t>
                </w:r>
              </w:sdtContent>
            </w:sdt>
          </w:p>
          <w:p w14:paraId="6986C3A9" w14:textId="77777777" w:rsid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7403CE1" wp14:editId="366C58C8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8E596A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2732494B" w14:textId="77777777" w:rsidR="0036697C" w:rsidRDefault="00CC3CEC" w:rsidP="0036697C">
            <w:r>
              <w:t>Motivated undergraduate student pursuing a Bachelor of Engineering in Computer Science Engineering (CSE) with a keen interest in coding, software development, artificial intelligence</w:t>
            </w:r>
            <w:r w:rsidR="00CF681A">
              <w:t>,</w:t>
            </w:r>
            <w:r>
              <w:t xml:space="preserve"> and machine learning, while also striving to develop leadership abilities.</w:t>
            </w:r>
          </w:p>
          <w:p w14:paraId="720D1AB6" w14:textId="166D2500" w:rsidR="00212B02" w:rsidRPr="00173B36" w:rsidRDefault="00212B02" w:rsidP="0036697C"/>
        </w:tc>
      </w:tr>
      <w:tr w:rsidR="0036697C" w:rsidRPr="00320ECB" w14:paraId="1FEE8D02" w14:textId="77777777" w:rsidTr="0036697C">
        <w:trPr>
          <w:trHeight w:val="2907"/>
          <w:jc w:val="center"/>
        </w:trPr>
        <w:tc>
          <w:tcPr>
            <w:tcW w:w="3510" w:type="dxa"/>
            <w:shd w:val="clear" w:color="auto" w:fill="auto"/>
          </w:tcPr>
          <w:p w14:paraId="0D754356" w14:textId="60158AB9" w:rsidR="0036697C" w:rsidRPr="00173B36" w:rsidRDefault="00000000" w:rsidP="00C657AC">
            <w:pPr>
              <w:pStyle w:val="Heading1"/>
            </w:pPr>
            <w:sdt>
              <w:sdtPr>
                <w:id w:val="-1415238673"/>
                <w:placeholder>
                  <w:docPart w:val="21AAEDEA8CD7407BA1A29C9F4ED1DF93"/>
                </w:placeholder>
                <w:temporary/>
                <w:showingPlcHdr/>
                <w15:appearance w15:val="hidden"/>
              </w:sdtPr>
              <w:sdtContent>
                <w:r w:rsidR="00CF681A" w:rsidRPr="00173B36">
                  <w:t>EDUCATION</w:t>
                </w:r>
              </w:sdtContent>
            </w:sdt>
            <w:r w:rsidR="00A8656F">
              <w:t xml:space="preserve"> </w:t>
            </w:r>
          </w:p>
          <w:p w14:paraId="66A4ED6B" w14:textId="77777777" w:rsidR="00E72A6A" w:rsidRDefault="00E72A6A" w:rsidP="00E72A6A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596D0B6" wp14:editId="35D1D113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37AFC9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2E510CB0" w14:textId="77777777" w:rsidR="00212B02" w:rsidRPr="00212B02" w:rsidRDefault="00212B02" w:rsidP="00212B02"/>
          <w:p w14:paraId="4F33563A" w14:textId="77777777" w:rsidR="00CF681A" w:rsidRDefault="00CF681A" w:rsidP="00CF681A">
            <w:pPr>
              <w:rPr>
                <w:b/>
                <w:bCs/>
              </w:rPr>
            </w:pPr>
            <w:r w:rsidRPr="00AF7795">
              <w:rPr>
                <w:b/>
                <w:bCs/>
              </w:rPr>
              <w:t>BE in Computer Science Engineering</w:t>
            </w:r>
          </w:p>
          <w:p w14:paraId="30C10856" w14:textId="39E24100" w:rsidR="00AF7795" w:rsidRPr="00AF7795" w:rsidRDefault="00AF7795" w:rsidP="00CF681A">
            <w:r w:rsidRPr="00AF7795">
              <w:t>Sep 2021 – Present</w:t>
            </w:r>
          </w:p>
          <w:p w14:paraId="7C2B5F2B" w14:textId="0E7FCA43" w:rsidR="00AF7795" w:rsidRPr="00AF7795" w:rsidRDefault="00AF7795" w:rsidP="00CF681A">
            <w:r w:rsidRPr="00AF7795">
              <w:t>PSG Institute of Advanced Studies</w:t>
            </w:r>
          </w:p>
          <w:p w14:paraId="3BC1A9DA" w14:textId="77777777" w:rsidR="00AF7795" w:rsidRPr="00AF7795" w:rsidRDefault="00AF7795" w:rsidP="00CF681A">
            <w:pPr>
              <w:rPr>
                <w:b/>
                <w:bCs/>
              </w:rPr>
            </w:pPr>
          </w:p>
          <w:p w14:paraId="3A72C676" w14:textId="01F57232" w:rsidR="00CF681A" w:rsidRPr="00AF7795" w:rsidRDefault="00AF7795" w:rsidP="00AF7795">
            <w:pPr>
              <w:pStyle w:val="Heading2"/>
              <w:rPr>
                <w:b/>
                <w:bCs/>
              </w:rPr>
            </w:pPr>
            <w:r w:rsidRPr="00AF7795">
              <w:rPr>
                <w:b/>
                <w:bCs/>
              </w:rPr>
              <w:t>Higher Secondary</w:t>
            </w:r>
          </w:p>
          <w:p w14:paraId="4DFF057D" w14:textId="77777777" w:rsidR="00AF7795" w:rsidRPr="00AF7795" w:rsidRDefault="00AF7795" w:rsidP="00AF7795">
            <w:pPr>
              <w:pStyle w:val="Heading2"/>
            </w:pPr>
            <w:r w:rsidRPr="00AF7795">
              <w:t>Chettinad Vidyashram</w:t>
            </w:r>
          </w:p>
          <w:p w14:paraId="6758BE98" w14:textId="608DD144" w:rsidR="00AF7795" w:rsidRPr="00AF7795" w:rsidRDefault="00AF7795" w:rsidP="00AF7795"/>
        </w:tc>
        <w:tc>
          <w:tcPr>
            <w:tcW w:w="7200" w:type="dxa"/>
            <w:vMerge w:val="restart"/>
            <w:shd w:val="clear" w:color="auto" w:fill="auto"/>
          </w:tcPr>
          <w:p w14:paraId="5294CD4F" w14:textId="2C14029C" w:rsidR="0036697C" w:rsidRDefault="00CC3CEC" w:rsidP="00C657AC">
            <w:pPr>
              <w:pStyle w:val="Heading1"/>
            </w:pPr>
            <w:r>
              <w:t>PROJECTS</w:t>
            </w:r>
            <w:r w:rsidR="00A8656F">
              <w:t xml:space="preserve"> </w:t>
            </w:r>
          </w:p>
          <w:p w14:paraId="31952A10" w14:textId="77777777" w:rsid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D4EA297" wp14:editId="5CC048C8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81B737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73DCA69" w14:textId="77777777" w:rsidR="00212B02" w:rsidRPr="00E72A6A" w:rsidRDefault="00212B02" w:rsidP="00E72A6A">
            <w:pPr>
              <w:keepNext/>
              <w:keepLines/>
              <w:spacing w:line="240" w:lineRule="auto"/>
              <w:outlineLvl w:val="1"/>
            </w:pPr>
          </w:p>
          <w:p w14:paraId="177FF176" w14:textId="401D3701" w:rsidR="0036697C" w:rsidRPr="00CC3CEC" w:rsidRDefault="00CC3CEC" w:rsidP="00CC3CEC">
            <w:pPr>
              <w:pStyle w:val="Heading2"/>
              <w:rPr>
                <w:b/>
                <w:bCs/>
              </w:rPr>
            </w:pPr>
            <w:r w:rsidRPr="00CC3CEC">
              <w:rPr>
                <w:b/>
                <w:bCs/>
              </w:rPr>
              <w:t>E-COMMERCE WEBSITE</w:t>
            </w:r>
          </w:p>
          <w:p w14:paraId="225F0CB8" w14:textId="0A80D3FC" w:rsidR="0036697C" w:rsidRPr="00CC3CEC" w:rsidRDefault="00212B02" w:rsidP="00CC3CEC">
            <w:r>
              <w:t>Participated in a team</w:t>
            </w:r>
            <w:r w:rsidR="00CC3CEC" w:rsidRPr="00CC3CEC">
              <w:t xml:space="preserve"> to create a static website for customer login, product display, and purchases. Implemented JavaScript for animations and transitions. Responsible for front-end design.</w:t>
            </w:r>
          </w:p>
          <w:p w14:paraId="3377A1F2" w14:textId="77777777" w:rsidR="0036697C" w:rsidRPr="00E35677" w:rsidRDefault="0036697C" w:rsidP="0036697C"/>
          <w:p w14:paraId="1F6777CE" w14:textId="608E7A01" w:rsidR="0036697C" w:rsidRPr="00CC3CEC" w:rsidRDefault="00CC3CEC" w:rsidP="00CC3CEC">
            <w:pPr>
              <w:pStyle w:val="Heading2"/>
              <w:rPr>
                <w:b/>
                <w:bCs/>
              </w:rPr>
            </w:pPr>
            <w:r w:rsidRPr="00CC3CEC">
              <w:rPr>
                <w:b/>
                <w:bCs/>
              </w:rPr>
              <w:t>STUDENT PORTAL MOBILE APP</w:t>
            </w:r>
          </w:p>
          <w:p w14:paraId="496A9CCC" w14:textId="52160683" w:rsidR="0036697C" w:rsidRDefault="00CC3CEC" w:rsidP="00CC3CEC">
            <w:r w:rsidRPr="00CC3CEC">
              <w:t xml:space="preserve">Currently working on developing a mobile app for a student portal as part of the Application Development Lab. Tasks include </w:t>
            </w:r>
            <w:r w:rsidR="00CF681A" w:rsidRPr="00CC3CEC">
              <w:t>front-end</w:t>
            </w:r>
            <w:r w:rsidRPr="00CC3CEC">
              <w:t xml:space="preserve"> design, </w:t>
            </w:r>
            <w:r w:rsidR="00AF7795">
              <w:t>back-end</w:t>
            </w:r>
            <w:r w:rsidRPr="00CC3CEC">
              <w:t xml:space="preserve"> development, and integration with student database systems.</w:t>
            </w:r>
          </w:p>
          <w:p w14:paraId="2703CD9C" w14:textId="77777777" w:rsidR="00CC3CEC" w:rsidRPr="00CC3CEC" w:rsidRDefault="00CC3CEC" w:rsidP="00CC3CEC"/>
          <w:p w14:paraId="07FC4137" w14:textId="77777777" w:rsidR="00CF681A" w:rsidRDefault="00CF681A" w:rsidP="00CC3CEC"/>
          <w:p w14:paraId="3C0081A3" w14:textId="70C58A86" w:rsidR="00CF681A" w:rsidRDefault="00CF681A" w:rsidP="00CF681A">
            <w:pPr>
              <w:pStyle w:val="Heading1"/>
            </w:pPr>
            <w:r>
              <w:t>SKILLS</w:t>
            </w:r>
          </w:p>
          <w:p w14:paraId="7A7A1AD6" w14:textId="77777777" w:rsidR="00CF681A" w:rsidRDefault="00CF681A" w:rsidP="00CF681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9646EAA" wp14:editId="5CF65163">
                      <wp:extent cx="591185" cy="0"/>
                      <wp:effectExtent l="0" t="0" r="0" b="0"/>
                      <wp:docPr id="181202405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FC21AC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58495F3" w14:textId="77777777" w:rsidR="00212B02" w:rsidRDefault="00212B02" w:rsidP="00CF681A">
            <w:pPr>
              <w:keepNext/>
              <w:keepLines/>
              <w:spacing w:line="240" w:lineRule="auto"/>
              <w:outlineLvl w:val="1"/>
            </w:pPr>
          </w:p>
          <w:p w14:paraId="2C92EB0F" w14:textId="72ED71A5" w:rsidR="00CF681A" w:rsidRPr="00CF681A" w:rsidRDefault="00CF681A" w:rsidP="00CF681A">
            <w:pPr>
              <w:keepNext/>
              <w:keepLines/>
              <w:spacing w:line="240" w:lineRule="auto"/>
              <w:outlineLvl w:val="1"/>
              <w:rPr>
                <w:b/>
                <w:bCs/>
              </w:rPr>
            </w:pPr>
            <w:r w:rsidRPr="00CF681A">
              <w:rPr>
                <w:b/>
                <w:bCs/>
              </w:rPr>
              <w:t>Technical</w:t>
            </w:r>
            <w:r>
              <w:rPr>
                <w:b/>
                <w:bCs/>
              </w:rPr>
              <w:t xml:space="preserve"> Skills</w:t>
            </w:r>
          </w:p>
          <w:p w14:paraId="1A6CD92E" w14:textId="77777777" w:rsidR="00CF681A" w:rsidRPr="00387FF0" w:rsidRDefault="00CF681A" w:rsidP="00212B02">
            <w:r w:rsidRPr="00CC3CEC">
              <w:t>Proficient in Python, C, Java, MySQL, HTML, and CSS</w:t>
            </w:r>
          </w:p>
          <w:p w14:paraId="0FFCCA04" w14:textId="42244AF4" w:rsidR="00AF7795" w:rsidRDefault="00CF681A" w:rsidP="00212B02">
            <w:r w:rsidRPr="00CC3CEC">
              <w:t>Front-end development expertise</w:t>
            </w:r>
          </w:p>
          <w:p w14:paraId="3F67EDF2" w14:textId="093C7783" w:rsidR="00AF7795" w:rsidRPr="00AF7795" w:rsidRDefault="00AF7795" w:rsidP="00212B02">
            <w:r>
              <w:t>Data Structures and Algorithms</w:t>
            </w:r>
          </w:p>
          <w:p w14:paraId="5BEC41ED" w14:textId="77777777" w:rsidR="00CF681A" w:rsidRDefault="00CF681A" w:rsidP="00212B02">
            <w:r w:rsidRPr="00CC3CEC">
              <w:t>Interest in artificial intelligence and machine learning</w:t>
            </w:r>
          </w:p>
          <w:p w14:paraId="4EC271C1" w14:textId="77777777" w:rsidR="00CF681A" w:rsidRPr="00CF681A" w:rsidRDefault="00CF681A" w:rsidP="00CF681A"/>
          <w:p w14:paraId="018FD88A" w14:textId="7F4AA566" w:rsidR="00CF681A" w:rsidRPr="00CF681A" w:rsidRDefault="00CF681A" w:rsidP="00CF681A">
            <w:pPr>
              <w:rPr>
                <w:b/>
                <w:bCs/>
              </w:rPr>
            </w:pPr>
            <w:r w:rsidRPr="00CF681A">
              <w:rPr>
                <w:b/>
                <w:bCs/>
              </w:rPr>
              <w:t>Soft</w:t>
            </w:r>
            <w:r>
              <w:rPr>
                <w:b/>
                <w:bCs/>
              </w:rPr>
              <w:t xml:space="preserve"> Skills</w:t>
            </w:r>
          </w:p>
          <w:p w14:paraId="4DA419FE" w14:textId="77777777" w:rsidR="00212B02" w:rsidRDefault="00212B02" w:rsidP="00212B02">
            <w:r>
              <w:t>Adaptability</w:t>
            </w:r>
          </w:p>
          <w:p w14:paraId="565C581B" w14:textId="733B8682" w:rsidR="00212B02" w:rsidRPr="00212B02" w:rsidRDefault="00CF681A" w:rsidP="00212B02">
            <w:r w:rsidRPr="00CC3CEC">
              <w:t>Attention to Detail</w:t>
            </w:r>
          </w:p>
          <w:p w14:paraId="06557FFF" w14:textId="3C60995F" w:rsidR="00212B02" w:rsidRPr="00212B02" w:rsidRDefault="00212B02" w:rsidP="00212B02">
            <w:r>
              <w:t>Problem Solving</w:t>
            </w:r>
          </w:p>
          <w:p w14:paraId="51896B84" w14:textId="794D54B2" w:rsidR="00CF681A" w:rsidRPr="00CC3CEC" w:rsidRDefault="00CF681A" w:rsidP="00CF681A"/>
        </w:tc>
      </w:tr>
      <w:tr w:rsidR="0036697C" w:rsidRPr="00320ECB" w14:paraId="79DF5DF4" w14:textId="77777777" w:rsidTr="00C657AC">
        <w:trPr>
          <w:trHeight w:val="1833"/>
          <w:jc w:val="center"/>
        </w:trPr>
        <w:tc>
          <w:tcPr>
            <w:tcW w:w="3510" w:type="dxa"/>
            <w:shd w:val="clear" w:color="auto" w:fill="auto"/>
          </w:tcPr>
          <w:p w14:paraId="7130F28B" w14:textId="77777777" w:rsidR="00212B02" w:rsidRDefault="00212B02" w:rsidP="00AF7795">
            <w:pPr>
              <w:pStyle w:val="Heading1"/>
            </w:pPr>
          </w:p>
          <w:p w14:paraId="3BA20B66" w14:textId="7DD5A2AC" w:rsidR="00AF7795" w:rsidRDefault="00AF7795" w:rsidP="00AF7795">
            <w:pPr>
              <w:pStyle w:val="Heading1"/>
            </w:pPr>
            <w:r>
              <w:t>LANGUAGES</w:t>
            </w:r>
          </w:p>
          <w:p w14:paraId="45BA7D86" w14:textId="529C1EE5" w:rsidR="0036697C" w:rsidRDefault="00AF7795" w:rsidP="00AF7795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A5A2509" wp14:editId="7F4BAF0B">
                      <wp:extent cx="591185" cy="0"/>
                      <wp:effectExtent l="0" t="0" r="0" b="0"/>
                      <wp:docPr id="1602169018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B179CE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90FF71" w14:textId="77777777" w:rsidR="00212B02" w:rsidRDefault="00212B02" w:rsidP="00AF7795"/>
          <w:p w14:paraId="016D76E6" w14:textId="59F7DA42" w:rsidR="00AF7795" w:rsidRDefault="00AF7795" w:rsidP="00AF7795">
            <w:r>
              <w:t>Tamil</w:t>
            </w:r>
          </w:p>
          <w:p w14:paraId="17008280" w14:textId="64BAE891" w:rsidR="00AF7795" w:rsidRDefault="00AF7795" w:rsidP="00AF7795">
            <w:r>
              <w:t>English</w:t>
            </w:r>
          </w:p>
          <w:p w14:paraId="4A3C85BD" w14:textId="6E444391" w:rsidR="00AF7795" w:rsidRDefault="00AF7795" w:rsidP="00AF7795">
            <w:r>
              <w:t xml:space="preserve">German </w:t>
            </w:r>
          </w:p>
          <w:p w14:paraId="7557616E" w14:textId="77777777" w:rsidR="00AF7795" w:rsidRPr="0036697C" w:rsidRDefault="00AF7795" w:rsidP="00AF7795"/>
          <w:p w14:paraId="5072AEED" w14:textId="55B3986E" w:rsidR="00CF681A" w:rsidRPr="00212B02" w:rsidRDefault="00CF681A" w:rsidP="00212B02">
            <w:pPr>
              <w:pStyle w:val="Heading1"/>
            </w:pPr>
          </w:p>
          <w:p w14:paraId="64F07B19" w14:textId="620FAE40" w:rsidR="0036697C" w:rsidRPr="00AF7795" w:rsidRDefault="0036697C" w:rsidP="00AF7795">
            <w:pPr>
              <w:rPr>
                <w:lang w:val="en-IN" w:eastAsia="en-IN"/>
              </w:rPr>
            </w:pPr>
          </w:p>
        </w:tc>
        <w:tc>
          <w:tcPr>
            <w:tcW w:w="7200" w:type="dxa"/>
            <w:vMerge/>
            <w:shd w:val="clear" w:color="auto" w:fill="auto"/>
          </w:tcPr>
          <w:p w14:paraId="78AF5867" w14:textId="77777777" w:rsidR="0036697C" w:rsidRPr="00173B36" w:rsidRDefault="0036697C" w:rsidP="00C657AC"/>
        </w:tc>
      </w:tr>
    </w:tbl>
    <w:p w14:paraId="09244145" w14:textId="77777777" w:rsidR="0036697C" w:rsidRPr="00173B36" w:rsidRDefault="0036697C" w:rsidP="00262B06"/>
    <w:sectPr w:rsidR="0036697C" w:rsidRPr="00173B36" w:rsidSect="00D01B7D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DB043" w14:textId="77777777" w:rsidR="00723DD3" w:rsidRDefault="00723DD3" w:rsidP="00BA3E51">
      <w:r>
        <w:separator/>
      </w:r>
    </w:p>
  </w:endnote>
  <w:endnote w:type="continuationSeparator" w:id="0">
    <w:p w14:paraId="036377F2" w14:textId="77777777" w:rsidR="00723DD3" w:rsidRDefault="00723DD3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6D9EB" w14:textId="77777777" w:rsidR="00723DD3" w:rsidRDefault="00723DD3" w:rsidP="00BA3E51">
      <w:r>
        <w:separator/>
      </w:r>
    </w:p>
  </w:footnote>
  <w:footnote w:type="continuationSeparator" w:id="0">
    <w:p w14:paraId="2BAA9C89" w14:textId="77777777" w:rsidR="00723DD3" w:rsidRDefault="00723DD3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0E5178"/>
    <w:multiLevelType w:val="multilevel"/>
    <w:tmpl w:val="76E2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3"/>
  </w:num>
  <w:num w:numId="2" w16cid:durableId="406080148">
    <w:abstractNumId w:val="2"/>
  </w:num>
  <w:num w:numId="3" w16cid:durableId="1318606986">
    <w:abstractNumId w:val="4"/>
  </w:num>
  <w:num w:numId="4" w16cid:durableId="2034383814">
    <w:abstractNumId w:val="0"/>
  </w:num>
  <w:num w:numId="5" w16cid:durableId="1504590157">
    <w:abstractNumId w:val="5"/>
  </w:num>
  <w:num w:numId="6" w16cid:durableId="572086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EC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5160"/>
    <w:rsid w:val="001E5794"/>
    <w:rsid w:val="001F6D5E"/>
    <w:rsid w:val="00210D3C"/>
    <w:rsid w:val="00212B02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B3B96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D4E80"/>
    <w:rsid w:val="004E5226"/>
    <w:rsid w:val="004E6180"/>
    <w:rsid w:val="004E6AB2"/>
    <w:rsid w:val="004E70E8"/>
    <w:rsid w:val="00520C5D"/>
    <w:rsid w:val="00535F87"/>
    <w:rsid w:val="005566E7"/>
    <w:rsid w:val="00560C7D"/>
    <w:rsid w:val="00564622"/>
    <w:rsid w:val="00577416"/>
    <w:rsid w:val="00594E94"/>
    <w:rsid w:val="005A09D5"/>
    <w:rsid w:val="005A3E0B"/>
    <w:rsid w:val="005A6132"/>
    <w:rsid w:val="005B3227"/>
    <w:rsid w:val="005E6EA4"/>
    <w:rsid w:val="005E77B1"/>
    <w:rsid w:val="00605ECC"/>
    <w:rsid w:val="006175E6"/>
    <w:rsid w:val="00645019"/>
    <w:rsid w:val="0067056E"/>
    <w:rsid w:val="0068094B"/>
    <w:rsid w:val="00686284"/>
    <w:rsid w:val="006959E4"/>
    <w:rsid w:val="00716542"/>
    <w:rsid w:val="00723DD3"/>
    <w:rsid w:val="007337AD"/>
    <w:rsid w:val="0073402D"/>
    <w:rsid w:val="00755988"/>
    <w:rsid w:val="007644AA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447D"/>
    <w:rsid w:val="00984A59"/>
    <w:rsid w:val="00986331"/>
    <w:rsid w:val="009A6667"/>
    <w:rsid w:val="009A707B"/>
    <w:rsid w:val="009B2B04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AF7795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3CEC"/>
    <w:rsid w:val="00CC5ED4"/>
    <w:rsid w:val="00CF681A"/>
    <w:rsid w:val="00D01B7D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DC20E5"/>
    <w:rsid w:val="00E20245"/>
    <w:rsid w:val="00E216D4"/>
    <w:rsid w:val="00E32A75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C28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customStyle="1" w:styleId="sc-hvffjh">
    <w:name w:val="sc-hvffjh"/>
    <w:basedOn w:val="DefaultParagraphFont"/>
    <w:rsid w:val="00CC3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it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F6E6AC7F86D431EB07F1831502B0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1774A-D421-4175-87F2-8C24CC66B514}"/>
      </w:docPartPr>
      <w:docPartBody>
        <w:p w:rsidR="00BC1D69" w:rsidRDefault="00000000">
          <w:pPr>
            <w:pStyle w:val="5F6E6AC7F86D431EB07F1831502B0E4E"/>
          </w:pPr>
          <w:r w:rsidRPr="00173B36">
            <w:t>CONTACT</w:t>
          </w:r>
        </w:p>
      </w:docPartBody>
    </w:docPart>
    <w:docPart>
      <w:docPartPr>
        <w:name w:val="62FB071EEC454CE6A05578023B448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FFEDA-8173-4DEF-A6FC-5A7A35D13CE5}"/>
      </w:docPartPr>
      <w:docPartBody>
        <w:p w:rsidR="00BC1D69" w:rsidRDefault="00000000">
          <w:pPr>
            <w:pStyle w:val="62FB071EEC454CE6A05578023B448F89"/>
          </w:pPr>
          <w:r w:rsidRPr="00173B36">
            <w:t>PROFILE</w:t>
          </w:r>
        </w:p>
      </w:docPartBody>
    </w:docPart>
    <w:docPart>
      <w:docPartPr>
        <w:name w:val="21AAEDEA8CD7407BA1A29C9F4ED1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99FC5-428E-4372-AC1A-9CDC533AB14A}"/>
      </w:docPartPr>
      <w:docPartBody>
        <w:p w:rsidR="00BC1D69" w:rsidRDefault="00587E5B" w:rsidP="00587E5B">
          <w:pPr>
            <w:pStyle w:val="21AAEDEA8CD7407BA1A29C9F4ED1DF93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5B"/>
    <w:rsid w:val="002B3B96"/>
    <w:rsid w:val="00346F36"/>
    <w:rsid w:val="00587E5B"/>
    <w:rsid w:val="00A4411B"/>
    <w:rsid w:val="00BC1D69"/>
    <w:rsid w:val="00C1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Cs w:val="18"/>
      <w:lang w:val="en-US" w:eastAsia="en-US"/>
      <w14:ligatures w14:val="none"/>
    </w:rPr>
  </w:style>
  <w:style w:type="paragraph" w:customStyle="1" w:styleId="5F6E6AC7F86D431EB07F1831502B0E4E">
    <w:name w:val="5F6E6AC7F86D431EB07F1831502B0E4E"/>
  </w:style>
  <w:style w:type="paragraph" w:customStyle="1" w:styleId="62FB071EEC454CE6A05578023B448F89">
    <w:name w:val="62FB071EEC454CE6A05578023B448F89"/>
  </w:style>
  <w:style w:type="paragraph" w:customStyle="1" w:styleId="21AAEDEA8CD7407BA1A29C9F4ED1DF93">
    <w:name w:val="21AAEDEA8CD7407BA1A29C9F4ED1DF93"/>
    <w:rsid w:val="00587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0</TotalTime>
  <Pages>1</Pages>
  <Words>162</Words>
  <Characters>1053</Characters>
  <Application>Microsoft Office Word</Application>
  <DocSecurity>0</DocSecurity>
  <Lines>71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2024-03-28T05:23:00Z</dcterms:created>
  <dcterms:modified xsi:type="dcterms:W3CDTF">2024-06-16T07:08:00Z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56131e4c-aa12-44b5-b897-9b7884a29788</vt:lpwstr>
  </property>
</Properties>
</file>