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54965" w14:textId="77777777" w:rsidR="00535F87" w:rsidRDefault="0036697C" w:rsidP="00262B06">
      <w:r w:rsidRPr="00D1445F">
        <w:rPr>
          <w:noProof/>
          <w:sz w:val="28"/>
          <w:szCs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3D6DA806" wp14:editId="7D685BF8">
                <wp:simplePos x="0" y="0"/>
                <wp:positionH relativeFrom="page">
                  <wp:align>right</wp:align>
                </wp:positionH>
                <wp:positionV relativeFrom="paragraph">
                  <wp:posOffset>-333375</wp:posOffset>
                </wp:positionV>
                <wp:extent cx="8115300" cy="10058400"/>
                <wp:effectExtent l="0" t="0" r="0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8FC10" id="Rectangle 3" o:spid="_x0000_s1026" alt="&quot;&quot;" style="position:absolute;margin-left:587.8pt;margin-top:-26.25pt;width:639pt;height:11in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" fillcolor="#f2f2f2 [3052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510"/>
        <w:gridCol w:w="7200"/>
      </w:tblGrid>
      <w:tr w:rsidR="0036697C" w:rsidRPr="00320ECB" w14:paraId="3202154F" w14:textId="77777777" w:rsidTr="0036697C">
        <w:trPr>
          <w:trHeight w:val="1053"/>
          <w:jc w:val="center"/>
        </w:trPr>
        <w:tc>
          <w:tcPr>
            <w:tcW w:w="1071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EF24F6" w14:textId="77777777" w:rsidR="00091FEC" w:rsidRPr="00D1445F" w:rsidRDefault="00091FEC" w:rsidP="00D1445F">
            <w:pPr>
              <w:pStyle w:val="Title"/>
              <w:jc w:val="left"/>
              <w:rPr>
                <w:sz w:val="28"/>
                <w:szCs w:val="28"/>
              </w:rPr>
            </w:pPr>
            <w:r w:rsidRPr="00D1445F">
              <w:rPr>
                <w:sz w:val="28"/>
                <w:szCs w:val="28"/>
              </w:rPr>
              <w:t xml:space="preserve">NAMITA </w:t>
            </w:r>
          </w:p>
          <w:p w14:paraId="608D910A" w14:textId="1CD1D543" w:rsidR="0036697C" w:rsidRPr="00173B36" w:rsidRDefault="00091FEC" w:rsidP="00D1445F">
            <w:pPr>
              <w:pStyle w:val="Title"/>
              <w:jc w:val="left"/>
              <w:rPr>
                <w:noProof/>
              </w:rPr>
            </w:pPr>
            <w:r w:rsidRPr="00D1445F">
              <w:rPr>
                <w:sz w:val="28"/>
                <w:szCs w:val="28"/>
              </w:rPr>
              <w:t>THANGAVEL JEYARADHA</w:t>
            </w:r>
          </w:p>
        </w:tc>
      </w:tr>
      <w:tr w:rsidR="0036697C" w:rsidRPr="00320ECB" w14:paraId="489CD98B" w14:textId="77777777" w:rsidTr="0036697C">
        <w:trPr>
          <w:trHeight w:val="643"/>
          <w:jc w:val="center"/>
        </w:trPr>
        <w:tc>
          <w:tcPr>
            <w:tcW w:w="1071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06EC1C" w14:textId="1F0D2AA6" w:rsidR="00E72A6A" w:rsidRPr="00173B36" w:rsidRDefault="00E72A6A" w:rsidP="00603381">
            <w:pPr>
              <w:spacing w:after="120"/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EB93B7F" wp14:editId="232C808F">
                      <wp:extent cx="6130925" cy="0"/>
                      <wp:effectExtent l="0" t="0" r="0" b="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30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AF76B3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2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36697C" w:rsidRPr="00320ECB" w14:paraId="5E14932F" w14:textId="77777777" w:rsidTr="0036697C">
        <w:trPr>
          <w:trHeight w:val="2313"/>
          <w:jc w:val="center"/>
        </w:trPr>
        <w:tc>
          <w:tcPr>
            <w:tcW w:w="3510" w:type="dxa"/>
            <w:shd w:val="clear" w:color="auto" w:fill="auto"/>
          </w:tcPr>
          <w:p w14:paraId="44528E93" w14:textId="77777777" w:rsidR="0036697C" w:rsidRPr="00173B36" w:rsidRDefault="003E5BE2" w:rsidP="003E5BE2">
            <w:pPr>
              <w:pStyle w:val="Heading1"/>
            </w:pPr>
            <w:sdt>
              <w:sdtPr>
                <w:id w:val="1272060749"/>
                <w:placeholder>
                  <w:docPart w:val="21592EB5AF9C45FEB160B54A2983513D"/>
                </w:placeholder>
                <w:temporary/>
                <w:showingPlcHdr/>
                <w15:appearance w15:val="hidden"/>
              </w:sdtPr>
              <w:sdtContent>
                <w:r w:rsidR="0036697C" w:rsidRPr="00173B36">
                  <w:t>CONTACT</w:t>
                </w:r>
              </w:sdtContent>
            </w:sdt>
          </w:p>
          <w:p w14:paraId="2E347884" w14:textId="77777777" w:rsidR="00E72A6A" w:rsidRDefault="0036697C" w:rsidP="00E72A6A">
            <w:pPr>
              <w:pStyle w:val="Heading2"/>
              <w:spacing w:line="240" w:lineRule="auto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633E52C" wp14:editId="2FEB9843">
                      <wp:extent cx="591670" cy="0"/>
                      <wp:effectExtent l="0" t="0" r="0" b="0"/>
                      <wp:docPr id="398572020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6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A4A63EE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E003500" w14:textId="3DB652BF" w:rsidR="0036697C" w:rsidRPr="00E216D4" w:rsidRDefault="00091FEC" w:rsidP="0036697C">
            <w:pPr>
              <w:pStyle w:val="Heading2"/>
            </w:pPr>
            <w:r>
              <w:t>+49 152 36761918</w:t>
            </w:r>
          </w:p>
          <w:p w14:paraId="3C2207EB" w14:textId="54707CED" w:rsidR="003E5BE2" w:rsidRPr="003E5BE2" w:rsidRDefault="00091FEC" w:rsidP="003E5BE2">
            <w:pPr>
              <w:pStyle w:val="Heading2"/>
            </w:pPr>
            <w:r>
              <w:t>namita.tj@gmail.com</w:t>
            </w:r>
          </w:p>
          <w:p w14:paraId="22875343" w14:textId="0E499FE7" w:rsidR="0036697C" w:rsidRPr="00173B36" w:rsidRDefault="00091FEC" w:rsidP="0036697C">
            <w:pPr>
              <w:pStyle w:val="Heading2"/>
            </w:pPr>
            <w:r w:rsidRPr="00091FEC">
              <w:t>www.linkedin.com/in/namita-tj</w:t>
            </w:r>
          </w:p>
        </w:tc>
        <w:tc>
          <w:tcPr>
            <w:tcW w:w="7200" w:type="dxa"/>
            <w:shd w:val="clear" w:color="auto" w:fill="auto"/>
          </w:tcPr>
          <w:p w14:paraId="3C91E797" w14:textId="77777777" w:rsidR="0036697C" w:rsidRPr="00173B36" w:rsidRDefault="003E5BE2" w:rsidP="003E5BE2">
            <w:pPr>
              <w:pStyle w:val="Heading1"/>
            </w:pPr>
            <w:sdt>
              <w:sdtPr>
                <w:id w:val="-447008296"/>
                <w:placeholder>
                  <w:docPart w:val="6BB1620D47894C8383CCA72EA08BC357"/>
                </w:placeholder>
                <w:temporary/>
                <w:showingPlcHdr/>
                <w15:appearance w15:val="hidden"/>
              </w:sdtPr>
              <w:sdtContent>
                <w:r w:rsidR="0036697C" w:rsidRPr="00173B36">
                  <w:t>PROFILE</w:t>
                </w:r>
              </w:sdtContent>
            </w:sdt>
          </w:p>
          <w:p w14:paraId="446E52D0" w14:textId="77777777" w:rsidR="00E72A6A" w:rsidRDefault="00E72A6A" w:rsidP="00E72A6A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C3D080F" wp14:editId="4C6B151B">
                      <wp:extent cx="591185" cy="0"/>
                      <wp:effectExtent l="0" t="0" r="0" b="0"/>
                      <wp:docPr id="180978069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F6963B" id="Straight Connector 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  <w:r>
              <w:t xml:space="preserve"> </w:t>
            </w:r>
          </w:p>
          <w:p w14:paraId="576BCFED" w14:textId="1123D928" w:rsidR="0036697C" w:rsidRPr="00CA1D7B" w:rsidRDefault="00CA1D7B" w:rsidP="0036697C">
            <w:r w:rsidRPr="00CA1D7B">
              <w:t>Final-year Computer Science student at Bingen UAS with a strong passion for AI/ML development, particularly in NLP and neural networks. I excel in problem-solving environments that test my attention to detail and enable me to enhance project efficiency and outcomes</w:t>
            </w:r>
            <w:r w:rsidR="008020F8">
              <w:t xml:space="preserve">. </w:t>
            </w:r>
            <w:r w:rsidR="008020F8" w:rsidRPr="008020F8">
              <w:t xml:space="preserve">My goal is to </w:t>
            </w:r>
            <w:r w:rsidR="008020F8">
              <w:t xml:space="preserve">work in </w:t>
            </w:r>
            <w:r w:rsidR="008020F8" w:rsidRPr="008020F8">
              <w:t>a collaborative and supportive environment while continuing to grow and develop my skills.</w:t>
            </w:r>
            <w:r w:rsidRPr="00CA1D7B">
              <w:t xml:space="preserve"> Outside of work, I am passionate about b</w:t>
            </w:r>
            <w:r w:rsidR="009838EA">
              <w:t>adminton</w:t>
            </w:r>
            <w:r w:rsidRPr="00CA1D7B">
              <w:t xml:space="preserve"> for stress relief and enjoy reading to broaden my perspective.</w:t>
            </w:r>
            <w:r w:rsidR="0091322D">
              <w:t xml:space="preserve"> </w:t>
            </w:r>
            <w:r w:rsidR="0091322D" w:rsidRPr="00CA1D7B">
              <w:t>I am currently seeking an internship to further develop my skills and grow as a developer in the AI/ML field.</w:t>
            </w:r>
          </w:p>
        </w:tc>
      </w:tr>
      <w:tr w:rsidR="0036697C" w:rsidRPr="00320ECB" w14:paraId="08C304D4" w14:textId="77777777" w:rsidTr="0036697C">
        <w:trPr>
          <w:trHeight w:val="2907"/>
          <w:jc w:val="center"/>
        </w:trPr>
        <w:tc>
          <w:tcPr>
            <w:tcW w:w="3510" w:type="dxa"/>
            <w:shd w:val="clear" w:color="auto" w:fill="auto"/>
          </w:tcPr>
          <w:p w14:paraId="565F54FB" w14:textId="77777777" w:rsidR="0036697C" w:rsidRPr="00173B36" w:rsidRDefault="003E5BE2" w:rsidP="003E5BE2">
            <w:pPr>
              <w:pStyle w:val="Heading1"/>
            </w:pPr>
            <w:sdt>
              <w:sdtPr>
                <w:id w:val="211169216"/>
                <w:placeholder>
                  <w:docPart w:val="4140EA21A8DB4B0E8BEF96DA6F757043"/>
                </w:placeholder>
                <w:temporary/>
                <w:showingPlcHdr/>
                <w15:appearance w15:val="hidden"/>
              </w:sdtPr>
              <w:sdtContent>
                <w:r w:rsidR="0036697C" w:rsidRPr="00173B36">
                  <w:t>SKILLS</w:t>
                </w:r>
              </w:sdtContent>
            </w:sdt>
            <w:r w:rsidR="00A8656F">
              <w:t xml:space="preserve"> </w:t>
            </w:r>
          </w:p>
          <w:p w14:paraId="5690F65F" w14:textId="365B320F" w:rsidR="0036697C" w:rsidRPr="00F124A7" w:rsidRDefault="00E72A6A" w:rsidP="00F124A7">
            <w:pPr>
              <w:pStyle w:val="Heading2"/>
              <w:spacing w:line="240" w:lineRule="auto"/>
              <w:rPr>
                <w:sz w:val="16"/>
                <w:szCs w:val="22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3159363" wp14:editId="2DC409FE">
                      <wp:extent cx="591185" cy="0"/>
                      <wp:effectExtent l="0" t="0" r="0" b="0"/>
                      <wp:docPr id="721748303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445C30A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  <w:r>
              <w:t xml:space="preserve"> </w:t>
            </w:r>
          </w:p>
          <w:p w14:paraId="12486FB5" w14:textId="45DF41AB" w:rsidR="00A8656F" w:rsidRDefault="00091FEC" w:rsidP="0036697C">
            <w:pPr>
              <w:pStyle w:val="Heading2"/>
            </w:pPr>
            <w:r>
              <w:t>Machine Learning</w:t>
            </w:r>
          </w:p>
          <w:p w14:paraId="7CD6DF2A" w14:textId="4314A9A1" w:rsidR="00F124A7" w:rsidRPr="00F124A7" w:rsidRDefault="00F124A7" w:rsidP="00F124A7">
            <w:r>
              <w:t>NLP</w:t>
            </w:r>
          </w:p>
          <w:p w14:paraId="2093EBA0" w14:textId="5DC79F3D" w:rsidR="00F124A7" w:rsidRPr="00F124A7" w:rsidRDefault="00091FEC" w:rsidP="00503D8A">
            <w:r>
              <w:t>Neural Networks</w:t>
            </w:r>
          </w:p>
          <w:p w14:paraId="597827B0" w14:textId="4DAAC675" w:rsidR="00F124A7" w:rsidRDefault="00503D8A" w:rsidP="00F124A7">
            <w:r>
              <w:t>Generative AI</w:t>
            </w:r>
          </w:p>
          <w:p w14:paraId="417FEB4E" w14:textId="5894EBDF" w:rsidR="00503D8A" w:rsidRPr="00F124A7" w:rsidRDefault="00503D8A" w:rsidP="00F124A7">
            <w:r>
              <w:t xml:space="preserve">Python for Data </w:t>
            </w:r>
            <w:r w:rsidR="00BA7D9D">
              <w:t>Science</w:t>
            </w:r>
          </w:p>
          <w:p w14:paraId="191AEAB4" w14:textId="76E9A09E" w:rsidR="00F124A7" w:rsidRPr="00F124A7" w:rsidRDefault="00F124A7" w:rsidP="00F124A7">
            <w:r>
              <w:t>HTML/CSS</w:t>
            </w:r>
          </w:p>
          <w:p w14:paraId="7DDFD63C" w14:textId="01A6FE4B" w:rsidR="00184998" w:rsidRDefault="00184998" w:rsidP="00184998">
            <w:r>
              <w:t>Teamwork</w:t>
            </w:r>
          </w:p>
          <w:p w14:paraId="01ADF217" w14:textId="5C38838D" w:rsidR="00184998" w:rsidRDefault="00184998" w:rsidP="00184998">
            <w:r>
              <w:t>Communication</w:t>
            </w:r>
          </w:p>
          <w:p w14:paraId="6649A88C" w14:textId="3977A09C" w:rsidR="00184998" w:rsidRDefault="00184998" w:rsidP="00184998"/>
          <w:p w14:paraId="591F0EB3" w14:textId="77777777" w:rsidR="00184998" w:rsidRPr="00184998" w:rsidRDefault="00184998" w:rsidP="00184998">
            <w:pPr>
              <w:rPr>
                <w:b/>
                <w:bCs/>
              </w:rPr>
            </w:pPr>
            <w:r w:rsidRPr="00184998">
              <w:rPr>
                <w:b/>
                <w:bCs/>
              </w:rPr>
              <w:t>LANGUAGES</w:t>
            </w:r>
          </w:p>
          <w:p w14:paraId="388945C6" w14:textId="2A702C45" w:rsidR="00184998" w:rsidRDefault="00184998" w:rsidP="00184998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C5F1441" wp14:editId="5698DC80">
                      <wp:extent cx="591185" cy="0"/>
                      <wp:effectExtent l="0" t="0" r="0" b="0"/>
                      <wp:docPr id="184426341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99F80E3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1152C47" w14:textId="3F430C35" w:rsidR="00184998" w:rsidRDefault="00184998" w:rsidP="00184998">
            <w:r>
              <w:t xml:space="preserve">English: </w:t>
            </w:r>
            <w:r w:rsidR="006417BD">
              <w:t>Fluent</w:t>
            </w:r>
          </w:p>
          <w:p w14:paraId="047146EB" w14:textId="6CC2C455" w:rsidR="00184998" w:rsidRDefault="008909A7" w:rsidP="00184998">
            <w:r>
              <w:t xml:space="preserve">German: </w:t>
            </w:r>
            <w:r w:rsidR="00712312">
              <w:t>C1</w:t>
            </w:r>
          </w:p>
          <w:p w14:paraId="419A392B" w14:textId="0FEC49C9" w:rsidR="00184998" w:rsidRPr="00184998" w:rsidRDefault="00184998" w:rsidP="00184998">
            <w:pPr>
              <w:rPr>
                <w:lang w:val="en-IN"/>
              </w:rPr>
            </w:pPr>
            <w:r>
              <w:t>Tamil: Native</w:t>
            </w:r>
            <w:r w:rsidRPr="00184998">
              <w:rPr>
                <w:lang w:val="en-IN"/>
              </w:rPr>
              <w:t xml:space="preserve"> </w:t>
            </w:r>
          </w:p>
        </w:tc>
        <w:tc>
          <w:tcPr>
            <w:tcW w:w="7200" w:type="dxa"/>
            <w:vMerge w:val="restart"/>
            <w:shd w:val="clear" w:color="auto" w:fill="auto"/>
          </w:tcPr>
          <w:p w14:paraId="548FFA04" w14:textId="77777777" w:rsidR="0036697C" w:rsidRDefault="003E5BE2" w:rsidP="003E5BE2">
            <w:pPr>
              <w:pStyle w:val="Heading1"/>
            </w:pPr>
            <w:sdt>
              <w:sdtPr>
                <w:id w:val="1888525358"/>
                <w:placeholder>
                  <w:docPart w:val="CCDBC39EF59248AABC9C1BD43F45B32F"/>
                </w:placeholder>
                <w:temporary/>
                <w:showingPlcHdr/>
                <w15:appearance w15:val="hidden"/>
              </w:sdtPr>
              <w:sdtContent>
                <w:r w:rsidR="0036697C" w:rsidRPr="00173B36">
                  <w:t>EXPERIENCE</w:t>
                </w:r>
              </w:sdtContent>
            </w:sdt>
            <w:r w:rsidR="00A8656F">
              <w:t xml:space="preserve"> </w:t>
            </w:r>
          </w:p>
          <w:p w14:paraId="32774BAA" w14:textId="77777777" w:rsidR="00E72A6A" w:rsidRPr="00E72A6A" w:rsidRDefault="00E72A6A" w:rsidP="00E72A6A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4C0249F" wp14:editId="6A49CF4F">
                      <wp:extent cx="591185" cy="0"/>
                      <wp:effectExtent l="0" t="0" r="0" b="0"/>
                      <wp:docPr id="414001221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0CD0D35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61C18B3" w14:textId="77777777" w:rsidR="00FF0D0E" w:rsidRDefault="00FF0D0E" w:rsidP="0036697C">
            <w:pPr>
              <w:pStyle w:val="Heading3"/>
              <w:rPr>
                <w:rFonts w:asciiTheme="minorHAnsi" w:hAnsiTheme="minorHAnsi" w:cs="Times New Roman (Headings CS)"/>
                <w:bCs/>
                <w:szCs w:val="26"/>
              </w:rPr>
            </w:pPr>
            <w:r w:rsidRPr="00FF0D0E">
              <w:rPr>
                <w:rFonts w:asciiTheme="minorHAnsi" w:hAnsiTheme="minorHAnsi" w:cs="Times New Roman (Headings CS)"/>
                <w:bCs/>
                <w:szCs w:val="26"/>
              </w:rPr>
              <w:t>OCR Document Recognition Project</w:t>
            </w:r>
          </w:p>
          <w:p w14:paraId="4AF87C77" w14:textId="3AC0758A" w:rsidR="0036697C" w:rsidRPr="00173B36" w:rsidRDefault="00FF0D0E" w:rsidP="0036697C">
            <w:pPr>
              <w:pStyle w:val="Heading3"/>
            </w:pPr>
            <w:r>
              <w:t>2024-Present</w:t>
            </w:r>
          </w:p>
          <w:p w14:paraId="55008FEA" w14:textId="04A2CFC2" w:rsidR="00FF0D0E" w:rsidRDefault="00EE43D2" w:rsidP="0036697C">
            <w:pPr>
              <w:rPr>
                <w:szCs w:val="20"/>
              </w:rPr>
            </w:pPr>
            <w:r w:rsidRPr="00284D3A">
              <w:rPr>
                <w:szCs w:val="20"/>
              </w:rPr>
              <w:t xml:space="preserve">Part of a Scrum team developing an OCR system for a company (Kirchhoff Datensysteme Software GmbH) to recognize handwritten and non-handwritten documents. Through this project, I gained experience with GitLab </w:t>
            </w:r>
            <w:r w:rsidR="00E746BD" w:rsidRPr="00284D3A">
              <w:rPr>
                <w:szCs w:val="20"/>
              </w:rPr>
              <w:t xml:space="preserve">and </w:t>
            </w:r>
            <w:r w:rsidRPr="00284D3A">
              <w:rPr>
                <w:szCs w:val="20"/>
              </w:rPr>
              <w:t>Spring Boot, enhancing my skills in both tools while contributing to the project's success.</w:t>
            </w:r>
            <w:r w:rsidR="00BF26B0">
              <w:rPr>
                <w:szCs w:val="20"/>
              </w:rPr>
              <w:t xml:space="preserve"> </w:t>
            </w:r>
            <w:r w:rsidR="00A65625">
              <w:rPr>
                <w:szCs w:val="20"/>
              </w:rPr>
              <w:t xml:space="preserve">Additionally, </w:t>
            </w:r>
            <w:r w:rsidR="00BF26B0">
              <w:rPr>
                <w:szCs w:val="20"/>
              </w:rPr>
              <w:t xml:space="preserve">periodical reviews </w:t>
            </w:r>
            <w:r w:rsidR="00A65625">
              <w:rPr>
                <w:szCs w:val="20"/>
              </w:rPr>
              <w:t xml:space="preserve">were conducted </w:t>
            </w:r>
            <w:r w:rsidR="00BF26B0">
              <w:rPr>
                <w:szCs w:val="20"/>
              </w:rPr>
              <w:t xml:space="preserve">with the team to </w:t>
            </w:r>
            <w:r w:rsidR="003B2AE5">
              <w:rPr>
                <w:szCs w:val="20"/>
              </w:rPr>
              <w:t>track progress and address issues</w:t>
            </w:r>
            <w:r w:rsidR="00BF26B0">
              <w:rPr>
                <w:szCs w:val="20"/>
              </w:rPr>
              <w:t xml:space="preserve">. </w:t>
            </w:r>
          </w:p>
          <w:p w14:paraId="2E3EE6ED" w14:textId="77777777" w:rsidR="000C74A2" w:rsidRPr="00284D3A" w:rsidRDefault="000C74A2" w:rsidP="0036697C">
            <w:pPr>
              <w:rPr>
                <w:szCs w:val="20"/>
              </w:rPr>
            </w:pPr>
          </w:p>
          <w:p w14:paraId="37032603" w14:textId="77777777" w:rsidR="00FF0D0E" w:rsidRPr="00DC2A76" w:rsidRDefault="00FF0D0E" w:rsidP="00FF0D0E">
            <w:pPr>
              <w:pStyle w:val="Heading2"/>
              <w:rPr>
                <w:b/>
                <w:bCs/>
              </w:rPr>
            </w:pPr>
            <w:r w:rsidRPr="00DC2A76">
              <w:rPr>
                <w:b/>
                <w:bCs/>
              </w:rPr>
              <w:t>Spam Detection in Emails</w:t>
            </w:r>
          </w:p>
          <w:p w14:paraId="23A089B3" w14:textId="6922E590" w:rsidR="0036697C" w:rsidRPr="00173B36" w:rsidRDefault="00FF0D0E" w:rsidP="0036697C">
            <w:pPr>
              <w:pStyle w:val="Heading3"/>
            </w:pPr>
            <w:r>
              <w:t>2023-</w:t>
            </w:r>
            <w:r w:rsidR="00091FEC">
              <w:t>202</w:t>
            </w:r>
            <w:r>
              <w:t>4</w:t>
            </w:r>
          </w:p>
          <w:p w14:paraId="197B523F" w14:textId="136155BF" w:rsidR="00091FEC" w:rsidRDefault="00E17915" w:rsidP="0036697C">
            <w:r w:rsidRPr="00E17915">
              <w:t>A team project focused on developing a machine learning model to detect and classify spam emails. This project involved data pre-processing, feature engineering, and training a classification model using scikit-learn, which provided me valuable experience working with various Python frameworks for machine learning.</w:t>
            </w:r>
          </w:p>
          <w:p w14:paraId="400D6F2B" w14:textId="77777777" w:rsidR="00CA1C0C" w:rsidRDefault="00CA1C0C" w:rsidP="003E5BE2">
            <w:pPr>
              <w:pStyle w:val="Heading2"/>
              <w:rPr>
                <w:b/>
                <w:bCs/>
              </w:rPr>
            </w:pPr>
          </w:p>
          <w:p w14:paraId="30F396B5" w14:textId="59D0F32A" w:rsidR="0036697C" w:rsidRPr="00DC2A76" w:rsidRDefault="00091FEC" w:rsidP="003E5BE2">
            <w:pPr>
              <w:pStyle w:val="Heading2"/>
              <w:rPr>
                <w:b/>
                <w:bCs/>
              </w:rPr>
            </w:pPr>
            <w:r w:rsidRPr="00DC2A76">
              <w:rPr>
                <w:b/>
                <w:bCs/>
              </w:rPr>
              <w:t>E-Commerce Website</w:t>
            </w:r>
          </w:p>
          <w:p w14:paraId="0BE97520" w14:textId="1030C14D" w:rsidR="0036697C" w:rsidRPr="00173B36" w:rsidRDefault="00091FEC" w:rsidP="0036697C">
            <w:pPr>
              <w:pStyle w:val="Heading3"/>
            </w:pPr>
            <w:r>
              <w:t>2022</w:t>
            </w:r>
          </w:p>
          <w:p w14:paraId="163EF829" w14:textId="5E768E44" w:rsidR="0036697C" w:rsidRPr="00246F0F" w:rsidRDefault="000C74A2" w:rsidP="00A8656F">
            <w:r w:rsidRPr="000C74A2">
              <w:t>Collaborated with a team on a beginner's project during the start of college to develop a static e-commerce website for selling tech gadgets. The project focused on product listings and a shopping cart, applying foundational HTML/CSS knowledge</w:t>
            </w:r>
            <w:r>
              <w:t>.</w:t>
            </w:r>
          </w:p>
        </w:tc>
      </w:tr>
      <w:tr w:rsidR="0036697C" w:rsidRPr="00320ECB" w14:paraId="7B173E24" w14:textId="77777777" w:rsidTr="003E5BE2">
        <w:trPr>
          <w:trHeight w:val="1833"/>
          <w:jc w:val="center"/>
        </w:trPr>
        <w:tc>
          <w:tcPr>
            <w:tcW w:w="3510" w:type="dxa"/>
            <w:shd w:val="clear" w:color="auto" w:fill="auto"/>
          </w:tcPr>
          <w:p w14:paraId="3C9CFAE1" w14:textId="77777777" w:rsidR="0036697C" w:rsidRDefault="003E5BE2" w:rsidP="003E5BE2">
            <w:pPr>
              <w:pStyle w:val="Heading1"/>
            </w:pPr>
            <w:sdt>
              <w:sdtPr>
                <w:id w:val="1072317644"/>
                <w:placeholder>
                  <w:docPart w:val="F89F439C3F7542FD874FC5ABE2D6AD32"/>
                </w:placeholder>
                <w:temporary/>
                <w:showingPlcHdr/>
                <w15:appearance w15:val="hidden"/>
              </w:sdtPr>
              <w:sdtContent>
                <w:r w:rsidR="0036697C" w:rsidRPr="00173B36">
                  <w:t>EDUCATION</w:t>
                </w:r>
              </w:sdtContent>
            </w:sdt>
          </w:p>
          <w:p w14:paraId="6D51569D" w14:textId="77777777" w:rsidR="00E72A6A" w:rsidRPr="00E72A6A" w:rsidRDefault="00E72A6A" w:rsidP="00E72A6A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CA30AF4" wp14:editId="05E7F2C8">
                      <wp:extent cx="591185" cy="0"/>
                      <wp:effectExtent l="0" t="0" r="0" b="0"/>
                      <wp:docPr id="4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273D36E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474ACCF" w14:textId="4F345DF4" w:rsidR="0036697C" w:rsidRPr="0049740E" w:rsidRDefault="00091FEC" w:rsidP="0049740E">
            <w:pPr>
              <w:pStyle w:val="Heading2"/>
            </w:pPr>
            <w:r>
              <w:t>Bingen University of Applied Sciences</w:t>
            </w:r>
          </w:p>
          <w:p w14:paraId="6B167111" w14:textId="790AD1F8" w:rsidR="0036697C" w:rsidRPr="00173B36" w:rsidRDefault="00091FEC" w:rsidP="0036697C">
            <w:pPr>
              <w:pStyle w:val="Heading3"/>
            </w:pPr>
            <w:r>
              <w:t>Graduation Year: 2025</w:t>
            </w:r>
          </w:p>
          <w:p w14:paraId="56FC7A48" w14:textId="043EB64B" w:rsidR="0036697C" w:rsidRPr="00173B36" w:rsidRDefault="00091FEC" w:rsidP="0036697C">
            <w:r>
              <w:t>B.Sc Computer Science</w:t>
            </w:r>
          </w:p>
          <w:p w14:paraId="2EEC0595" w14:textId="77777777" w:rsidR="0036697C" w:rsidRDefault="0036697C" w:rsidP="003E5BE2">
            <w:pPr>
              <w:pStyle w:val="Heading2"/>
            </w:pPr>
          </w:p>
          <w:p w14:paraId="2F9EEE69" w14:textId="77777777" w:rsidR="0036697C" w:rsidRPr="0036697C" w:rsidRDefault="0036697C" w:rsidP="0036697C"/>
          <w:p w14:paraId="7F2CFE58" w14:textId="31BCB809" w:rsidR="0036697C" w:rsidRPr="0036697C" w:rsidRDefault="0036697C" w:rsidP="0049740E">
            <w:pPr>
              <w:pStyle w:val="Heading2"/>
            </w:pPr>
          </w:p>
          <w:p w14:paraId="7C266BC1" w14:textId="2844DD47" w:rsidR="0036697C" w:rsidRPr="00173B36" w:rsidRDefault="0036697C" w:rsidP="0036697C">
            <w:pPr>
              <w:pStyle w:val="Heading3"/>
            </w:pPr>
          </w:p>
          <w:p w14:paraId="6900B9A1" w14:textId="36B350AE" w:rsidR="0036697C" w:rsidRPr="00246F0F" w:rsidRDefault="0036697C" w:rsidP="00A8656F"/>
        </w:tc>
        <w:tc>
          <w:tcPr>
            <w:tcW w:w="7200" w:type="dxa"/>
            <w:vMerge/>
            <w:shd w:val="clear" w:color="auto" w:fill="auto"/>
          </w:tcPr>
          <w:p w14:paraId="5BDE52B1" w14:textId="77777777" w:rsidR="0036697C" w:rsidRPr="00173B36" w:rsidRDefault="0036697C" w:rsidP="003E5BE2"/>
        </w:tc>
      </w:tr>
    </w:tbl>
    <w:p w14:paraId="45B7F638" w14:textId="77777777" w:rsidR="0036697C" w:rsidRPr="00173B36" w:rsidRDefault="0036697C" w:rsidP="00262B06"/>
    <w:sectPr w:rsidR="0036697C" w:rsidRPr="00173B36" w:rsidSect="0036697C">
      <w:pgSz w:w="12240" w:h="15840" w:code="1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678E76" w14:textId="77777777" w:rsidR="00245B48" w:rsidRDefault="00245B48" w:rsidP="00BA3E51">
      <w:r>
        <w:separator/>
      </w:r>
    </w:p>
  </w:endnote>
  <w:endnote w:type="continuationSeparator" w:id="0">
    <w:p w14:paraId="3E49F457" w14:textId="77777777" w:rsidR="00245B48" w:rsidRDefault="00245B48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940CF9" w14:textId="77777777" w:rsidR="00245B48" w:rsidRDefault="00245B48" w:rsidP="00BA3E51">
      <w:r>
        <w:separator/>
      </w:r>
    </w:p>
  </w:footnote>
  <w:footnote w:type="continuationSeparator" w:id="0">
    <w:p w14:paraId="2C4B69F4" w14:textId="77777777" w:rsidR="00245B48" w:rsidRDefault="00245B48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0776D"/>
    <w:multiLevelType w:val="hybridMultilevel"/>
    <w:tmpl w:val="55B446FC"/>
    <w:lvl w:ilvl="0" w:tplc="8E9EDE44">
      <w:start w:val="2024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6646C"/>
    <w:multiLevelType w:val="multilevel"/>
    <w:tmpl w:val="7E2C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6464918">
    <w:abstractNumId w:val="4"/>
  </w:num>
  <w:num w:numId="2" w16cid:durableId="406080148">
    <w:abstractNumId w:val="3"/>
  </w:num>
  <w:num w:numId="3" w16cid:durableId="1318606986">
    <w:abstractNumId w:val="5"/>
  </w:num>
  <w:num w:numId="4" w16cid:durableId="2034383814">
    <w:abstractNumId w:val="2"/>
  </w:num>
  <w:num w:numId="5" w16cid:durableId="1504590157">
    <w:abstractNumId w:val="6"/>
  </w:num>
  <w:num w:numId="6" w16cid:durableId="709493175">
    <w:abstractNumId w:val="1"/>
  </w:num>
  <w:num w:numId="7" w16cid:durableId="2085759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EC"/>
    <w:rsid w:val="00021DEC"/>
    <w:rsid w:val="00041F8A"/>
    <w:rsid w:val="00045F2E"/>
    <w:rsid w:val="00055BBC"/>
    <w:rsid w:val="00072B26"/>
    <w:rsid w:val="00073BF3"/>
    <w:rsid w:val="00077FEB"/>
    <w:rsid w:val="00081B51"/>
    <w:rsid w:val="00091FEC"/>
    <w:rsid w:val="000A6E00"/>
    <w:rsid w:val="000B224D"/>
    <w:rsid w:val="000C7293"/>
    <w:rsid w:val="000C74A2"/>
    <w:rsid w:val="000D3891"/>
    <w:rsid w:val="000F3FE2"/>
    <w:rsid w:val="001235F6"/>
    <w:rsid w:val="00140582"/>
    <w:rsid w:val="00144334"/>
    <w:rsid w:val="001526CC"/>
    <w:rsid w:val="00157DB0"/>
    <w:rsid w:val="00173B36"/>
    <w:rsid w:val="00177BCB"/>
    <w:rsid w:val="00184998"/>
    <w:rsid w:val="001A5160"/>
    <w:rsid w:val="001C1FCC"/>
    <w:rsid w:val="001E5794"/>
    <w:rsid w:val="001F6D5E"/>
    <w:rsid w:val="00210D3C"/>
    <w:rsid w:val="00217454"/>
    <w:rsid w:val="002204CE"/>
    <w:rsid w:val="002251C8"/>
    <w:rsid w:val="002333BC"/>
    <w:rsid w:val="0023600D"/>
    <w:rsid w:val="00241482"/>
    <w:rsid w:val="00245B48"/>
    <w:rsid w:val="00246F0F"/>
    <w:rsid w:val="00247A85"/>
    <w:rsid w:val="00261E7B"/>
    <w:rsid w:val="00262B06"/>
    <w:rsid w:val="00284D3A"/>
    <w:rsid w:val="00293BB8"/>
    <w:rsid w:val="002954B8"/>
    <w:rsid w:val="002A2784"/>
    <w:rsid w:val="002A4A92"/>
    <w:rsid w:val="002A6A5C"/>
    <w:rsid w:val="002B0852"/>
    <w:rsid w:val="002C0662"/>
    <w:rsid w:val="002D131D"/>
    <w:rsid w:val="002D5478"/>
    <w:rsid w:val="002E013D"/>
    <w:rsid w:val="00302AC1"/>
    <w:rsid w:val="00320ECB"/>
    <w:rsid w:val="003256CF"/>
    <w:rsid w:val="003416F8"/>
    <w:rsid w:val="003443BA"/>
    <w:rsid w:val="00344FC0"/>
    <w:rsid w:val="00361138"/>
    <w:rsid w:val="0036697C"/>
    <w:rsid w:val="003742F2"/>
    <w:rsid w:val="00377A0D"/>
    <w:rsid w:val="00382737"/>
    <w:rsid w:val="00387FF0"/>
    <w:rsid w:val="003B2AE5"/>
    <w:rsid w:val="003C7242"/>
    <w:rsid w:val="003E02DA"/>
    <w:rsid w:val="003E1692"/>
    <w:rsid w:val="003E5BE2"/>
    <w:rsid w:val="003E7783"/>
    <w:rsid w:val="003F1663"/>
    <w:rsid w:val="003F4931"/>
    <w:rsid w:val="00430D9E"/>
    <w:rsid w:val="004368B4"/>
    <w:rsid w:val="00437ED6"/>
    <w:rsid w:val="00442A0E"/>
    <w:rsid w:val="00443C70"/>
    <w:rsid w:val="004675A1"/>
    <w:rsid w:val="00471EA5"/>
    <w:rsid w:val="00472FA9"/>
    <w:rsid w:val="00476E16"/>
    <w:rsid w:val="00487798"/>
    <w:rsid w:val="00490100"/>
    <w:rsid w:val="00495E97"/>
    <w:rsid w:val="0049740E"/>
    <w:rsid w:val="004A4C74"/>
    <w:rsid w:val="004D4E80"/>
    <w:rsid w:val="004E5226"/>
    <w:rsid w:val="004E6AB2"/>
    <w:rsid w:val="004E70E8"/>
    <w:rsid w:val="00503D8A"/>
    <w:rsid w:val="00520C5D"/>
    <w:rsid w:val="00535F87"/>
    <w:rsid w:val="005566E7"/>
    <w:rsid w:val="00560C7D"/>
    <w:rsid w:val="00564622"/>
    <w:rsid w:val="00577416"/>
    <w:rsid w:val="00594E94"/>
    <w:rsid w:val="005A09D5"/>
    <w:rsid w:val="005A3E0B"/>
    <w:rsid w:val="005A6132"/>
    <w:rsid w:val="005B3227"/>
    <w:rsid w:val="005E6EA4"/>
    <w:rsid w:val="005E77B1"/>
    <w:rsid w:val="00603381"/>
    <w:rsid w:val="00605ECC"/>
    <w:rsid w:val="006175E6"/>
    <w:rsid w:val="006417BD"/>
    <w:rsid w:val="00645019"/>
    <w:rsid w:val="0067056E"/>
    <w:rsid w:val="0068094B"/>
    <w:rsid w:val="00686284"/>
    <w:rsid w:val="006959E4"/>
    <w:rsid w:val="006A4D0D"/>
    <w:rsid w:val="00701736"/>
    <w:rsid w:val="00712312"/>
    <w:rsid w:val="00716542"/>
    <w:rsid w:val="007337AD"/>
    <w:rsid w:val="0073402D"/>
    <w:rsid w:val="007429D8"/>
    <w:rsid w:val="00751D33"/>
    <w:rsid w:val="00755988"/>
    <w:rsid w:val="00780ADA"/>
    <w:rsid w:val="00792D43"/>
    <w:rsid w:val="007B30FE"/>
    <w:rsid w:val="007B7A61"/>
    <w:rsid w:val="007E1FA8"/>
    <w:rsid w:val="007E6083"/>
    <w:rsid w:val="007F18EF"/>
    <w:rsid w:val="007F2531"/>
    <w:rsid w:val="008020F8"/>
    <w:rsid w:val="00812951"/>
    <w:rsid w:val="00820B7B"/>
    <w:rsid w:val="00832245"/>
    <w:rsid w:val="0083727B"/>
    <w:rsid w:val="00855181"/>
    <w:rsid w:val="00882F23"/>
    <w:rsid w:val="008835B0"/>
    <w:rsid w:val="0089047A"/>
    <w:rsid w:val="008909A7"/>
    <w:rsid w:val="008A1020"/>
    <w:rsid w:val="008A1250"/>
    <w:rsid w:val="008A1FCF"/>
    <w:rsid w:val="008B1112"/>
    <w:rsid w:val="008C24B7"/>
    <w:rsid w:val="008C78F5"/>
    <w:rsid w:val="0091322D"/>
    <w:rsid w:val="00914419"/>
    <w:rsid w:val="00962E61"/>
    <w:rsid w:val="009838EA"/>
    <w:rsid w:val="0098447D"/>
    <w:rsid w:val="00984A59"/>
    <w:rsid w:val="00986331"/>
    <w:rsid w:val="009A6667"/>
    <w:rsid w:val="009A707B"/>
    <w:rsid w:val="009B2B04"/>
    <w:rsid w:val="009C7105"/>
    <w:rsid w:val="00A049C7"/>
    <w:rsid w:val="00A122BB"/>
    <w:rsid w:val="00A37F9E"/>
    <w:rsid w:val="00A65625"/>
    <w:rsid w:val="00A66A59"/>
    <w:rsid w:val="00A83E7B"/>
    <w:rsid w:val="00A8656F"/>
    <w:rsid w:val="00AB7FE5"/>
    <w:rsid w:val="00AC1E5A"/>
    <w:rsid w:val="00AF3B03"/>
    <w:rsid w:val="00B0309E"/>
    <w:rsid w:val="00B14E21"/>
    <w:rsid w:val="00B24A4E"/>
    <w:rsid w:val="00B431B6"/>
    <w:rsid w:val="00B54AD3"/>
    <w:rsid w:val="00B62B99"/>
    <w:rsid w:val="00B643D0"/>
    <w:rsid w:val="00B71E93"/>
    <w:rsid w:val="00B82CA9"/>
    <w:rsid w:val="00B87E22"/>
    <w:rsid w:val="00B9350F"/>
    <w:rsid w:val="00BA3E51"/>
    <w:rsid w:val="00BA55AA"/>
    <w:rsid w:val="00BA7D9D"/>
    <w:rsid w:val="00BB3142"/>
    <w:rsid w:val="00BB7A6A"/>
    <w:rsid w:val="00BD6049"/>
    <w:rsid w:val="00BF26B0"/>
    <w:rsid w:val="00C155FC"/>
    <w:rsid w:val="00C4572B"/>
    <w:rsid w:val="00C532FC"/>
    <w:rsid w:val="00C74B06"/>
    <w:rsid w:val="00C75D84"/>
    <w:rsid w:val="00C857CB"/>
    <w:rsid w:val="00CA1C0C"/>
    <w:rsid w:val="00CA1D7B"/>
    <w:rsid w:val="00CA5C07"/>
    <w:rsid w:val="00CA5CD9"/>
    <w:rsid w:val="00CC25BF"/>
    <w:rsid w:val="00CC5ED4"/>
    <w:rsid w:val="00D04093"/>
    <w:rsid w:val="00D0794D"/>
    <w:rsid w:val="00D140DF"/>
    <w:rsid w:val="00D1445F"/>
    <w:rsid w:val="00D170A9"/>
    <w:rsid w:val="00D4222D"/>
    <w:rsid w:val="00D666BB"/>
    <w:rsid w:val="00D720DF"/>
    <w:rsid w:val="00D92ED4"/>
    <w:rsid w:val="00D94ABF"/>
    <w:rsid w:val="00DC2A76"/>
    <w:rsid w:val="00E17915"/>
    <w:rsid w:val="00E20245"/>
    <w:rsid w:val="00E216D4"/>
    <w:rsid w:val="00E32A75"/>
    <w:rsid w:val="00E4379F"/>
    <w:rsid w:val="00E65596"/>
    <w:rsid w:val="00E67A2D"/>
    <w:rsid w:val="00E72A6A"/>
    <w:rsid w:val="00E746BD"/>
    <w:rsid w:val="00E93829"/>
    <w:rsid w:val="00EA0042"/>
    <w:rsid w:val="00EB1D1B"/>
    <w:rsid w:val="00EE43D2"/>
    <w:rsid w:val="00F124A7"/>
    <w:rsid w:val="00F36875"/>
    <w:rsid w:val="00F41A04"/>
    <w:rsid w:val="00F51E3E"/>
    <w:rsid w:val="00F53B71"/>
    <w:rsid w:val="00F5786D"/>
    <w:rsid w:val="00F716E1"/>
    <w:rsid w:val="00F908C3"/>
    <w:rsid w:val="00F91753"/>
    <w:rsid w:val="00FB1F01"/>
    <w:rsid w:val="00FE2094"/>
    <w:rsid w:val="00FF0D0E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4538C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D0E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1849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9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mit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1592EB5AF9C45FEB160B54A29835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0E9FB-1EF2-4051-B963-FDB712EDDD27}"/>
      </w:docPartPr>
      <w:docPartBody>
        <w:p w:rsidR="00246493" w:rsidRDefault="003757DE">
          <w:pPr>
            <w:pStyle w:val="21592EB5AF9C45FEB160B54A2983513D"/>
          </w:pPr>
          <w:r w:rsidRPr="00173B36">
            <w:t>CONTACT</w:t>
          </w:r>
        </w:p>
      </w:docPartBody>
    </w:docPart>
    <w:docPart>
      <w:docPartPr>
        <w:name w:val="6BB1620D47894C8383CCA72EA08BC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12389-34E6-4926-801E-A4D3D7C1A03B}"/>
      </w:docPartPr>
      <w:docPartBody>
        <w:p w:rsidR="00246493" w:rsidRDefault="003757DE">
          <w:pPr>
            <w:pStyle w:val="6BB1620D47894C8383CCA72EA08BC357"/>
          </w:pPr>
          <w:r w:rsidRPr="00173B36">
            <w:t>PROFILE</w:t>
          </w:r>
        </w:p>
      </w:docPartBody>
    </w:docPart>
    <w:docPart>
      <w:docPartPr>
        <w:name w:val="4140EA21A8DB4B0E8BEF96DA6F757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A2AD6-D259-4667-A7F3-1BC25980E338}"/>
      </w:docPartPr>
      <w:docPartBody>
        <w:p w:rsidR="00246493" w:rsidRDefault="003757DE">
          <w:pPr>
            <w:pStyle w:val="4140EA21A8DB4B0E8BEF96DA6F757043"/>
          </w:pPr>
          <w:r w:rsidRPr="00173B36">
            <w:t>SKILLS</w:t>
          </w:r>
        </w:p>
      </w:docPartBody>
    </w:docPart>
    <w:docPart>
      <w:docPartPr>
        <w:name w:val="CCDBC39EF59248AABC9C1BD43F45B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9F3DD-6D66-4405-A4EC-3CA688CFBB7B}"/>
      </w:docPartPr>
      <w:docPartBody>
        <w:p w:rsidR="00246493" w:rsidRDefault="003757DE">
          <w:pPr>
            <w:pStyle w:val="CCDBC39EF59248AABC9C1BD43F45B32F"/>
          </w:pPr>
          <w:r w:rsidRPr="00173B36">
            <w:t>EXPERIENCE</w:t>
          </w:r>
        </w:p>
      </w:docPartBody>
    </w:docPart>
    <w:docPart>
      <w:docPartPr>
        <w:name w:val="F89F439C3F7542FD874FC5ABE2D6A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D20F3-D19F-42C4-ABDC-5D516E94BDB2}"/>
      </w:docPartPr>
      <w:docPartBody>
        <w:p w:rsidR="00246493" w:rsidRDefault="003757DE">
          <w:pPr>
            <w:pStyle w:val="F89F439C3F7542FD874FC5ABE2D6AD32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24"/>
    <w:rsid w:val="00246493"/>
    <w:rsid w:val="00253E24"/>
    <w:rsid w:val="003757DE"/>
    <w:rsid w:val="00437ED6"/>
    <w:rsid w:val="00701736"/>
    <w:rsid w:val="00751D33"/>
    <w:rsid w:val="00D1320F"/>
    <w:rsid w:val="00F0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kern w:val="0"/>
      <w:szCs w:val="18"/>
      <w:lang w:val="en-US" w:eastAsia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 (Body CS)"/>
      <w:caps/>
      <w:color w:val="000000" w:themeColor="text1"/>
      <w:kern w:val="0"/>
      <w:szCs w:val="18"/>
      <w:lang w:val="en-US" w:eastAsia="en-US"/>
      <w14:ligatures w14:val="none"/>
    </w:rPr>
  </w:style>
  <w:style w:type="paragraph" w:customStyle="1" w:styleId="21592EB5AF9C45FEB160B54A2983513D">
    <w:name w:val="21592EB5AF9C45FEB160B54A2983513D"/>
  </w:style>
  <w:style w:type="paragraph" w:customStyle="1" w:styleId="6BB1620D47894C8383CCA72EA08BC357">
    <w:name w:val="6BB1620D47894C8383CCA72EA08BC357"/>
  </w:style>
  <w:style w:type="paragraph" w:customStyle="1" w:styleId="4140EA21A8DB4B0E8BEF96DA6F757043">
    <w:name w:val="4140EA21A8DB4B0E8BEF96DA6F757043"/>
  </w:style>
  <w:style w:type="paragraph" w:customStyle="1" w:styleId="CCDBC39EF59248AABC9C1BD43F45B32F">
    <w:name w:val="CCDBC39EF59248AABC9C1BD43F45B32F"/>
  </w:style>
  <w:style w:type="paragraph" w:customStyle="1" w:styleId="F89F439C3F7542FD874FC5ABE2D6AD32">
    <w:name w:val="F89F439C3F7542FD874FC5ABE2D6AD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05729-94CB-4FA3-BF6C-2B51604CF0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B58291-8C22-410B-916D-7BF7E959F8F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7A8869BC-3490-4504-953D-095D64C9C6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765ED5-EA6F-4FAC-A2C6-0AA2136C76C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resume.dotx</Template>
  <TotalTime>0</TotalTime>
  <Pages>1</Pages>
  <Words>300</Words>
  <Characters>1800</Characters>
  <Application>Microsoft Office Word</Application>
  <DocSecurity>0</DocSecurity>
  <Lines>81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2024-11-19T14:44:00Z</dcterms:created>
  <dcterms:modified xsi:type="dcterms:W3CDTF">2024-11-26T12:57:00Z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e303f404-e22c-41ff-ab06-499346f5695e</vt:lpwstr>
  </property>
</Properties>
</file>